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BF" w:rsidRDefault="00B342BF" w:rsidP="0035594C">
      <w:pPr>
        <w:tabs>
          <w:tab w:val="left" w:pos="708"/>
          <w:tab w:val="left" w:pos="1416"/>
          <w:tab w:val="left" w:pos="2124"/>
          <w:tab w:val="left" w:pos="2832"/>
          <w:tab w:val="left" w:pos="3285"/>
        </w:tabs>
        <w:rPr>
          <w:rFonts w:ascii="Arial Narrow" w:hAnsi="Arial Narrow"/>
          <w:b/>
        </w:rPr>
      </w:pPr>
    </w:p>
    <w:p w:rsidR="006561ED" w:rsidRDefault="006561ED" w:rsidP="006561ED">
      <w:pPr>
        <w:tabs>
          <w:tab w:val="left" w:pos="708"/>
          <w:tab w:val="left" w:pos="1416"/>
          <w:tab w:val="left" w:pos="2124"/>
          <w:tab w:val="left" w:pos="2832"/>
          <w:tab w:val="left" w:pos="3285"/>
        </w:tabs>
        <w:rPr>
          <w:rFonts w:ascii="Arial Narrow" w:hAnsi="Arial Narrow"/>
          <w:b/>
        </w:rPr>
      </w:pPr>
      <w:r w:rsidRPr="002A2CA7">
        <w:rPr>
          <w:rFonts w:ascii="Arial Narrow" w:hAnsi="Arial Narrow"/>
          <w:b/>
        </w:rPr>
        <w:t>PACI</w:t>
      </w:r>
      <w:r>
        <w:rPr>
          <w:rFonts w:ascii="Arial Narrow" w:hAnsi="Arial Narrow"/>
          <w:b/>
        </w:rPr>
        <w:t>ENTE</w:t>
      </w:r>
      <w:r>
        <w:rPr>
          <w:rFonts w:ascii="Arial Narrow" w:hAnsi="Arial Narrow"/>
          <w:b/>
        </w:rPr>
        <w:tab/>
        <w:t>:</w:t>
      </w:r>
      <w:r>
        <w:rPr>
          <w:rFonts w:ascii="Arial Narrow" w:hAnsi="Arial Narrow"/>
          <w:b/>
        </w:rPr>
        <w:tab/>
      </w:r>
      <w:r w:rsidR="00F42452">
        <w:rPr>
          <w:rFonts w:ascii="Arial Narrow" w:hAnsi="Arial Narrow"/>
          <w:b/>
        </w:rPr>
        <w:t>ORTIZ AGUILAR JOSE</w:t>
      </w:r>
    </w:p>
    <w:p w:rsidR="006561ED" w:rsidRPr="002A2CA7" w:rsidRDefault="006561ED" w:rsidP="006561ED">
      <w:pPr>
        <w:tabs>
          <w:tab w:val="left" w:pos="708"/>
          <w:tab w:val="left" w:pos="1416"/>
          <w:tab w:val="left" w:pos="2124"/>
          <w:tab w:val="left" w:pos="2832"/>
          <w:tab w:val="left" w:pos="3285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EDAD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:</w:t>
      </w:r>
      <w:r>
        <w:rPr>
          <w:rFonts w:ascii="Arial Narrow" w:hAnsi="Arial Narrow"/>
          <w:b/>
        </w:rPr>
        <w:tab/>
      </w:r>
      <w:r w:rsidR="00F42452">
        <w:rPr>
          <w:rFonts w:ascii="Arial Narrow" w:hAnsi="Arial Narrow"/>
          <w:b/>
        </w:rPr>
        <w:t xml:space="preserve">30 </w:t>
      </w:r>
      <w:r>
        <w:rPr>
          <w:rFonts w:ascii="Arial Narrow" w:hAnsi="Arial Narrow"/>
          <w:b/>
        </w:rPr>
        <w:t>AÑOS</w:t>
      </w:r>
    </w:p>
    <w:p w:rsidR="006561ED" w:rsidRPr="002A2CA7" w:rsidRDefault="006561ED" w:rsidP="006561ED">
      <w:pPr>
        <w:rPr>
          <w:rFonts w:ascii="Arial Narrow" w:hAnsi="Arial Narrow"/>
          <w:b/>
        </w:rPr>
      </w:pPr>
      <w:r w:rsidRPr="002A2CA7">
        <w:rPr>
          <w:rFonts w:ascii="Arial Narrow" w:hAnsi="Arial Narrow"/>
          <w:b/>
        </w:rPr>
        <w:t>EXAMEN</w:t>
      </w:r>
      <w:r w:rsidRPr="002A2CA7">
        <w:rPr>
          <w:rFonts w:ascii="Arial Narrow" w:hAnsi="Arial Narrow"/>
          <w:b/>
        </w:rPr>
        <w:tab/>
        <w:t>:</w:t>
      </w:r>
      <w:r>
        <w:rPr>
          <w:rFonts w:ascii="Arial Narrow" w:hAnsi="Arial Narrow"/>
          <w:b/>
        </w:rPr>
        <w:tab/>
        <w:t>ECOGRAFIA VESICAL PROSTATICO</w:t>
      </w:r>
    </w:p>
    <w:p w:rsidR="006561ED" w:rsidRPr="002A2CA7" w:rsidRDefault="00F42452" w:rsidP="006561E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INDICACION</w:t>
      </w:r>
      <w:r>
        <w:rPr>
          <w:rFonts w:ascii="Arial Narrow" w:hAnsi="Arial Narrow"/>
          <w:b/>
        </w:rPr>
        <w:tab/>
        <w:t>:</w:t>
      </w:r>
      <w:r>
        <w:rPr>
          <w:rFonts w:ascii="Arial Narrow" w:hAnsi="Arial Narrow"/>
          <w:b/>
        </w:rPr>
        <w:tab/>
        <w:t>DR. PORTILLA</w:t>
      </w:r>
    </w:p>
    <w:p w:rsidR="006561ED" w:rsidRPr="002A2CA7" w:rsidRDefault="006561ED" w:rsidP="006561ED">
      <w:pPr>
        <w:rPr>
          <w:rFonts w:ascii="Arial Narrow" w:hAnsi="Arial Narrow"/>
          <w:b/>
        </w:rPr>
      </w:pPr>
      <w:r w:rsidRPr="002A2CA7">
        <w:rPr>
          <w:rFonts w:ascii="Arial Narrow" w:hAnsi="Arial Narrow"/>
          <w:b/>
        </w:rPr>
        <w:t>CONVENIO</w:t>
      </w:r>
      <w:r w:rsidRPr="002A2CA7">
        <w:rPr>
          <w:rFonts w:ascii="Arial Narrow" w:hAnsi="Arial Narrow"/>
          <w:b/>
        </w:rPr>
        <w:tab/>
        <w:t>:</w:t>
      </w:r>
      <w:r w:rsidRPr="002A2CA7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>PARTICULAR</w:t>
      </w:r>
    </w:p>
    <w:p w:rsidR="006561ED" w:rsidRDefault="006561ED" w:rsidP="006561ED">
      <w:pPr>
        <w:rPr>
          <w:rFonts w:ascii="Arial Narrow" w:hAnsi="Arial Narrow"/>
          <w:b/>
        </w:rPr>
      </w:pPr>
      <w:r w:rsidRPr="002A2CA7">
        <w:rPr>
          <w:rFonts w:ascii="Arial Narrow" w:hAnsi="Arial Narrow"/>
          <w:b/>
        </w:rPr>
        <w:t>FECHA</w:t>
      </w:r>
      <w:r w:rsidRPr="002A2CA7">
        <w:rPr>
          <w:rFonts w:ascii="Arial Narrow" w:hAnsi="Arial Narrow"/>
          <w:b/>
        </w:rPr>
        <w:tab/>
      </w:r>
      <w:r w:rsidRPr="002A2CA7">
        <w:rPr>
          <w:rFonts w:ascii="Arial Narrow" w:hAnsi="Arial Narrow"/>
          <w:b/>
        </w:rPr>
        <w:tab/>
        <w:t>:</w:t>
      </w:r>
      <w:r w:rsidRPr="002A2CA7">
        <w:rPr>
          <w:rFonts w:ascii="Arial Narrow" w:hAnsi="Arial Narrow"/>
          <w:b/>
        </w:rPr>
        <w:tab/>
        <w:t>Chiclayo,</w:t>
      </w:r>
      <w:r w:rsidR="00F42452">
        <w:rPr>
          <w:rFonts w:ascii="Arial Narrow" w:hAnsi="Arial Narrow"/>
          <w:b/>
        </w:rPr>
        <w:t xml:space="preserve"> 30 DE JUNI</w:t>
      </w:r>
      <w:r>
        <w:rPr>
          <w:rFonts w:ascii="Arial Narrow" w:hAnsi="Arial Narrow"/>
          <w:b/>
        </w:rPr>
        <w:t>O 2015</w:t>
      </w:r>
    </w:p>
    <w:p w:rsidR="0035594C" w:rsidRPr="002A2CA7" w:rsidRDefault="00F42452" w:rsidP="006561E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HORA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:</w:t>
      </w:r>
      <w:r>
        <w:rPr>
          <w:rFonts w:ascii="Arial Narrow" w:hAnsi="Arial Narrow"/>
          <w:b/>
        </w:rPr>
        <w:tab/>
        <w:t>10:48 A</w:t>
      </w:r>
      <w:r w:rsidR="006561ED">
        <w:rPr>
          <w:rFonts w:ascii="Arial Narrow" w:hAnsi="Arial Narrow"/>
          <w:b/>
        </w:rPr>
        <w:t>M</w:t>
      </w:r>
      <w:r w:rsidR="00B342BF">
        <w:rPr>
          <w:rFonts w:ascii="Arial Narrow" w:hAnsi="Arial Narrow"/>
          <w:b/>
        </w:rPr>
        <w:t>.</w:t>
      </w:r>
    </w:p>
    <w:p w:rsidR="0035594C" w:rsidRDefault="0035594C" w:rsidP="0035594C">
      <w:pPr>
        <w:spacing w:before="120" w:after="120"/>
        <w:jc w:val="both"/>
        <w:rPr>
          <w:rFonts w:ascii="Arial Narrow" w:hAnsi="Arial Narrow"/>
          <w:bCs/>
        </w:rPr>
      </w:pPr>
    </w:p>
    <w:p w:rsidR="006561ED" w:rsidRDefault="006561ED" w:rsidP="006561ED">
      <w:pPr>
        <w:spacing w:before="120" w:after="120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La US prostática realizada mostró:</w:t>
      </w:r>
    </w:p>
    <w:p w:rsidR="00F42452" w:rsidRDefault="00F42452" w:rsidP="00F42452">
      <w:pPr>
        <w:spacing w:before="120" w:after="120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Vejiga a repleción de paredes regulares, delgadas, sin evidencia de lesiones intrínsecas de pared, su contenido es anecoide sin imágenes correspondientes a formaciones litiásicas en su interior.</w:t>
      </w:r>
    </w:p>
    <w:p w:rsidR="00F42452" w:rsidRDefault="00F42452" w:rsidP="00F42452">
      <w:pPr>
        <w:spacing w:before="120" w:after="120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Próstata ovoidea, de localización central y morfología habitual, mide 45 x 29 x 29 mm dimensiones correspondientes a un volumen de 18.9 cc. (VN: Hasta 20 cc), de bordes regulares, contornos definidos y arquitectura sónica discretamente  heterogénea, con pequeñas calcificaciones centrales, sin definirse imágenes que correspondan a crecimientos focalizados y que puedan ser visualizados a través de esta vía de abordaje.</w:t>
      </w:r>
    </w:p>
    <w:p w:rsidR="00F42452" w:rsidRDefault="00F42452" w:rsidP="00F42452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Volumen vesical</w:t>
      </w:r>
      <w:r>
        <w:rPr>
          <w:rFonts w:ascii="Arial Narrow" w:hAnsi="Arial Narrow"/>
          <w:bCs/>
        </w:rPr>
        <w:tab/>
        <w:t xml:space="preserve">: </w:t>
      </w:r>
      <w:r>
        <w:rPr>
          <w:rFonts w:ascii="Arial Narrow" w:hAnsi="Arial Narrow"/>
          <w:bCs/>
        </w:rPr>
        <w:tab/>
        <w:t>139 cc.</w:t>
      </w:r>
    </w:p>
    <w:p w:rsidR="00F42452" w:rsidRDefault="00F42452" w:rsidP="00F42452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Volumen residual</w:t>
      </w:r>
      <w:r>
        <w:rPr>
          <w:rFonts w:ascii="Arial Narrow" w:hAnsi="Arial Narrow"/>
          <w:bCs/>
        </w:rPr>
        <w:tab/>
        <w:t>:</w:t>
      </w:r>
      <w:r>
        <w:rPr>
          <w:rFonts w:ascii="Arial Narrow" w:hAnsi="Arial Narrow"/>
          <w:bCs/>
        </w:rPr>
        <w:tab/>
        <w:t xml:space="preserve"> no significativo.</w:t>
      </w:r>
    </w:p>
    <w:p w:rsidR="00C56D48" w:rsidRDefault="00C56D48" w:rsidP="00C56D48">
      <w:pPr>
        <w:spacing w:before="120" w:after="120"/>
        <w:ind w:left="1418"/>
        <w:jc w:val="both"/>
        <w:rPr>
          <w:rFonts w:ascii="Arial Narrow" w:hAnsi="Arial Narrow"/>
          <w:bCs/>
        </w:rPr>
      </w:pPr>
    </w:p>
    <w:p w:rsidR="00C56D48" w:rsidRDefault="00C56D48" w:rsidP="00C56D48">
      <w:pPr>
        <w:spacing w:before="120" w:after="120"/>
        <w:jc w:val="both"/>
        <w:rPr>
          <w:rFonts w:ascii="Arial Narrow" w:hAnsi="Arial Narrow"/>
          <w:b/>
          <w:bCs/>
          <w:i/>
        </w:rPr>
      </w:pPr>
      <w:r>
        <w:rPr>
          <w:rFonts w:ascii="Arial Narrow" w:hAnsi="Arial Narrow"/>
          <w:b/>
          <w:bCs/>
          <w:i/>
        </w:rPr>
        <w:t>CONCLUSION</w:t>
      </w:r>
    </w:p>
    <w:p w:rsidR="006561ED" w:rsidRPr="00B342BF" w:rsidRDefault="00F42452" w:rsidP="00C56D48">
      <w:pPr>
        <w:pStyle w:val="Prrafodelista"/>
        <w:numPr>
          <w:ilvl w:val="0"/>
          <w:numId w:val="4"/>
        </w:numPr>
        <w:spacing w:before="120" w:after="120"/>
        <w:jc w:val="both"/>
        <w:rPr>
          <w:rFonts w:ascii="Arial Narrow" w:hAnsi="Arial Narrow"/>
          <w:b/>
          <w:bCs/>
          <w:i/>
        </w:rPr>
      </w:pPr>
      <w:r>
        <w:rPr>
          <w:rFonts w:ascii="Arial Narrow" w:hAnsi="Arial Narrow"/>
          <w:b/>
          <w:bCs/>
        </w:rPr>
        <w:t>SIGNOS QUE SUGIEREN PATOLOGIA PROSTATICA INFLAMATORIA</w:t>
      </w:r>
      <w:r w:rsidR="006561ED">
        <w:rPr>
          <w:rFonts w:ascii="Arial Narrow" w:hAnsi="Arial Narrow"/>
          <w:b/>
          <w:bCs/>
        </w:rPr>
        <w:t>.</w:t>
      </w:r>
    </w:p>
    <w:p w:rsidR="005C5197" w:rsidRPr="001F1C58" w:rsidRDefault="005C5197" w:rsidP="00B342BF"/>
    <w:p w:rsidR="0035594C" w:rsidRDefault="0035594C" w:rsidP="0035594C">
      <w:pPr>
        <w:jc w:val="both"/>
        <w:rPr>
          <w:rFonts w:ascii="Arial Narrow" w:hAnsi="Arial Narrow"/>
          <w:b/>
          <w:bCs/>
        </w:rPr>
      </w:pPr>
    </w:p>
    <w:p w:rsidR="0035594C" w:rsidRDefault="0035594C" w:rsidP="0035594C">
      <w:pPr>
        <w:jc w:val="both"/>
        <w:rPr>
          <w:rFonts w:ascii="Arial Narrow" w:hAnsi="Arial Narrow"/>
          <w:b/>
          <w:bCs/>
        </w:rPr>
      </w:pPr>
    </w:p>
    <w:p w:rsidR="00F42452" w:rsidRPr="001A421C" w:rsidRDefault="00F42452" w:rsidP="00F42452">
      <w:pPr>
        <w:jc w:val="center"/>
        <w:rPr>
          <w:rFonts w:ascii="Arial Narrow" w:hAnsi="Arial Narrow"/>
          <w:b/>
          <w:sz w:val="20"/>
          <w:szCs w:val="20"/>
        </w:rPr>
      </w:pPr>
      <w:r w:rsidRPr="001A421C">
        <w:rPr>
          <w:rFonts w:ascii="Arial Narrow" w:hAnsi="Arial Narrow"/>
          <w:b/>
          <w:sz w:val="20"/>
          <w:szCs w:val="20"/>
        </w:rPr>
        <w:t>______________________</w:t>
      </w:r>
      <w:r>
        <w:rPr>
          <w:rFonts w:ascii="Arial Narrow" w:hAnsi="Arial Narrow"/>
          <w:b/>
          <w:sz w:val="20"/>
          <w:szCs w:val="20"/>
        </w:rPr>
        <w:t>____</w:t>
      </w:r>
    </w:p>
    <w:p w:rsidR="00F42452" w:rsidRPr="001A421C" w:rsidRDefault="00F42452" w:rsidP="00F42452">
      <w:pPr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Huancas Arrascue Jessica</w:t>
      </w:r>
    </w:p>
    <w:p w:rsidR="00F42452" w:rsidRPr="001A421C" w:rsidRDefault="00F42452" w:rsidP="00F42452">
      <w:pPr>
        <w:jc w:val="center"/>
        <w:rPr>
          <w:rFonts w:ascii="Arial Narrow" w:hAnsi="Arial Narrow"/>
          <w:b/>
          <w:sz w:val="18"/>
          <w:szCs w:val="18"/>
        </w:rPr>
      </w:pPr>
      <w:r w:rsidRPr="001A421C">
        <w:rPr>
          <w:rFonts w:ascii="Arial Narrow" w:hAnsi="Arial Narrow"/>
          <w:b/>
          <w:sz w:val="18"/>
          <w:szCs w:val="18"/>
        </w:rPr>
        <w:t>Médico Radiólogo</w:t>
      </w:r>
    </w:p>
    <w:p w:rsidR="00F42452" w:rsidRPr="001A421C" w:rsidRDefault="00F42452" w:rsidP="00F42452">
      <w:pPr>
        <w:jc w:val="center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CMP 43450</w:t>
      </w:r>
    </w:p>
    <w:p w:rsidR="00F42452" w:rsidRPr="001A421C" w:rsidRDefault="00F42452" w:rsidP="00F42452">
      <w:pPr>
        <w:jc w:val="center"/>
        <w:rPr>
          <w:rFonts w:ascii="Arial Narrow" w:hAnsi="Arial Narrow"/>
          <w:b/>
          <w:sz w:val="16"/>
          <w:szCs w:val="16"/>
        </w:rPr>
      </w:pPr>
    </w:p>
    <w:p w:rsidR="00F42452" w:rsidRDefault="00F42452" w:rsidP="00F42452">
      <w:pPr>
        <w:jc w:val="center"/>
        <w:rPr>
          <w:rFonts w:ascii="Arial Narrow" w:hAnsi="Arial Narrow"/>
          <w:b/>
          <w:szCs w:val="20"/>
        </w:rPr>
      </w:pPr>
    </w:p>
    <w:p w:rsidR="001F5752" w:rsidRDefault="001F5752" w:rsidP="00393D74">
      <w:pPr>
        <w:rPr>
          <w:rFonts w:ascii="Arial Narrow" w:hAnsi="Arial Narrow"/>
          <w:b/>
        </w:rPr>
      </w:pPr>
    </w:p>
    <w:sectPr w:rsidR="001F5752" w:rsidSect="00393D74">
      <w:headerReference w:type="default" r:id="rId7"/>
      <w:pgSz w:w="11906" w:h="16838"/>
      <w:pgMar w:top="1417" w:right="1133" w:bottom="1417" w:left="326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0AB" w:rsidRDefault="00BA60AB" w:rsidP="00393D74">
      <w:r>
        <w:separator/>
      </w:r>
    </w:p>
  </w:endnote>
  <w:endnote w:type="continuationSeparator" w:id="1">
    <w:p w:rsidR="00BA60AB" w:rsidRDefault="00BA60AB" w:rsidP="00393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0AB" w:rsidRDefault="00BA60AB" w:rsidP="00393D74">
      <w:r>
        <w:separator/>
      </w:r>
    </w:p>
  </w:footnote>
  <w:footnote w:type="continuationSeparator" w:id="1">
    <w:p w:rsidR="00BA60AB" w:rsidRDefault="00BA60AB" w:rsidP="00393D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D74" w:rsidRDefault="00393D74" w:rsidP="00393D74">
    <w:pPr>
      <w:pStyle w:val="Encabezado"/>
      <w:rPr>
        <w:rFonts w:ascii="Arial" w:hAnsi="Arial" w:cs="Arial"/>
        <w:b/>
        <w:i/>
        <w:color w:val="666699"/>
      </w:rPr>
    </w:pPr>
    <w:r>
      <w:rPr>
        <w:rFonts w:ascii="Arial" w:hAnsi="Arial" w:cs="Arial"/>
        <w:b/>
        <w:i/>
        <w:color w:val="666699"/>
      </w:rPr>
      <w:t xml:space="preserve">      UNIDAD </w:t>
    </w:r>
    <w:r w:rsidRPr="00177ACC">
      <w:rPr>
        <w:rFonts w:ascii="Arial" w:hAnsi="Arial" w:cs="Arial"/>
        <w:b/>
        <w:i/>
        <w:color w:val="666699"/>
      </w:rPr>
      <w:t xml:space="preserve">DE </w:t>
    </w:r>
  </w:p>
  <w:p w:rsidR="00393D74" w:rsidRDefault="00393D74" w:rsidP="00393D74">
    <w:pPr>
      <w:rPr>
        <w:rFonts w:ascii="Arial" w:hAnsi="Arial" w:cs="Arial"/>
        <w:b/>
        <w:i/>
        <w:color w:val="666699"/>
      </w:rPr>
    </w:pPr>
    <w:r>
      <w:rPr>
        <w:rFonts w:ascii="Arial" w:hAnsi="Arial" w:cs="Arial"/>
        <w:b/>
        <w:i/>
        <w:color w:val="666699"/>
      </w:rPr>
      <w:t xml:space="preserve">NEGOCIOS E </w:t>
    </w:r>
    <w:r w:rsidRPr="00177ACC">
      <w:rPr>
        <w:rFonts w:ascii="Arial" w:hAnsi="Arial" w:cs="Arial"/>
        <w:b/>
        <w:i/>
        <w:color w:val="666699"/>
      </w:rPr>
      <w:t>IMÁGENES</w:t>
    </w:r>
  </w:p>
  <w:p w:rsidR="00393D74" w:rsidRDefault="00393D7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C1520"/>
    <w:multiLevelType w:val="hybridMultilevel"/>
    <w:tmpl w:val="EB164E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269E9"/>
    <w:multiLevelType w:val="hybridMultilevel"/>
    <w:tmpl w:val="B442FEB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B1BAA"/>
    <w:multiLevelType w:val="hybridMultilevel"/>
    <w:tmpl w:val="0BAC05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C1375"/>
    <w:multiLevelType w:val="hybridMultilevel"/>
    <w:tmpl w:val="617C665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31D3"/>
    <w:rsid w:val="00021014"/>
    <w:rsid w:val="00035BDB"/>
    <w:rsid w:val="00061751"/>
    <w:rsid w:val="000A25CE"/>
    <w:rsid w:val="000D035F"/>
    <w:rsid w:val="00133DB1"/>
    <w:rsid w:val="001931D3"/>
    <w:rsid w:val="001F5752"/>
    <w:rsid w:val="0021724C"/>
    <w:rsid w:val="00237BF8"/>
    <w:rsid w:val="002B7E34"/>
    <w:rsid w:val="003434B4"/>
    <w:rsid w:val="003438E9"/>
    <w:rsid w:val="003460D8"/>
    <w:rsid w:val="00352F71"/>
    <w:rsid w:val="00353BF3"/>
    <w:rsid w:val="003540F4"/>
    <w:rsid w:val="0035594C"/>
    <w:rsid w:val="00393D74"/>
    <w:rsid w:val="0041568B"/>
    <w:rsid w:val="004338A1"/>
    <w:rsid w:val="0044208B"/>
    <w:rsid w:val="0046261B"/>
    <w:rsid w:val="0047106F"/>
    <w:rsid w:val="004E0D8B"/>
    <w:rsid w:val="005249E1"/>
    <w:rsid w:val="0052721A"/>
    <w:rsid w:val="005737CF"/>
    <w:rsid w:val="0058220A"/>
    <w:rsid w:val="005A61CA"/>
    <w:rsid w:val="005C5197"/>
    <w:rsid w:val="005F64AC"/>
    <w:rsid w:val="006376F1"/>
    <w:rsid w:val="006561ED"/>
    <w:rsid w:val="006C4BD5"/>
    <w:rsid w:val="00714D27"/>
    <w:rsid w:val="007B6D44"/>
    <w:rsid w:val="007E5AF8"/>
    <w:rsid w:val="00833377"/>
    <w:rsid w:val="00834887"/>
    <w:rsid w:val="008958F1"/>
    <w:rsid w:val="009633D7"/>
    <w:rsid w:val="0097152F"/>
    <w:rsid w:val="00984FFE"/>
    <w:rsid w:val="009C5475"/>
    <w:rsid w:val="009F1C4C"/>
    <w:rsid w:val="00A02D01"/>
    <w:rsid w:val="00A02FE4"/>
    <w:rsid w:val="00A13131"/>
    <w:rsid w:val="00A87C66"/>
    <w:rsid w:val="00AB251F"/>
    <w:rsid w:val="00AD666F"/>
    <w:rsid w:val="00AF6C5E"/>
    <w:rsid w:val="00B342BF"/>
    <w:rsid w:val="00B8735F"/>
    <w:rsid w:val="00BA60AB"/>
    <w:rsid w:val="00C0270A"/>
    <w:rsid w:val="00C31F89"/>
    <w:rsid w:val="00C5656B"/>
    <w:rsid w:val="00C56D48"/>
    <w:rsid w:val="00C75A24"/>
    <w:rsid w:val="00CA2CF1"/>
    <w:rsid w:val="00CD6308"/>
    <w:rsid w:val="00DA37E3"/>
    <w:rsid w:val="00DB743B"/>
    <w:rsid w:val="00DB74AE"/>
    <w:rsid w:val="00DF224B"/>
    <w:rsid w:val="00E55352"/>
    <w:rsid w:val="00E839B5"/>
    <w:rsid w:val="00ED5CDE"/>
    <w:rsid w:val="00EF2523"/>
    <w:rsid w:val="00F143EA"/>
    <w:rsid w:val="00F271B7"/>
    <w:rsid w:val="00F42452"/>
    <w:rsid w:val="00FD5159"/>
    <w:rsid w:val="00FD6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93D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93D74"/>
  </w:style>
  <w:style w:type="paragraph" w:styleId="Piedepgina">
    <w:name w:val="footer"/>
    <w:basedOn w:val="Normal"/>
    <w:link w:val="PiedepginaCar"/>
    <w:uiPriority w:val="99"/>
    <w:semiHidden/>
    <w:unhideWhenUsed/>
    <w:rsid w:val="00393D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93D74"/>
  </w:style>
  <w:style w:type="paragraph" w:styleId="Prrafodelista">
    <w:name w:val="List Paragraph"/>
    <w:basedOn w:val="Normal"/>
    <w:uiPriority w:val="34"/>
    <w:qFormat/>
    <w:rsid w:val="00393D74"/>
    <w:pPr>
      <w:ind w:left="720"/>
      <w:contextualSpacing/>
    </w:pPr>
  </w:style>
  <w:style w:type="paragraph" w:styleId="Sinespaciado">
    <w:name w:val="No Spacing"/>
    <w:uiPriority w:val="1"/>
    <w:qFormat/>
    <w:rsid w:val="005A61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OGRAFIAS\Desktop\PLANTILLAS%20ECO\Ri&#241;on,%20vejiga,%20prostata%20-%20norm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Riñon, vejiga, prostata - norma</Template>
  <TotalTime>122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</dc:creator>
  <cp:lastModifiedBy>ECOGRAFIAS</cp:lastModifiedBy>
  <cp:revision>18</cp:revision>
  <cp:lastPrinted>2015-06-30T15:53:00Z</cp:lastPrinted>
  <dcterms:created xsi:type="dcterms:W3CDTF">2013-01-03T18:06:00Z</dcterms:created>
  <dcterms:modified xsi:type="dcterms:W3CDTF">2015-06-30T15:53:00Z</dcterms:modified>
</cp:coreProperties>
</file>